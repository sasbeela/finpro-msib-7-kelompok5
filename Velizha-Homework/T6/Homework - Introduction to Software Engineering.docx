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A8D3" w14:textId="77777777" w:rsidR="576062CF" w:rsidRDefault="576062CF" w:rsidP="00FD478C"/>
    <w:p w14:paraId="21BB8AE9" w14:textId="77777777" w:rsidR="576062CF" w:rsidRDefault="576062CF" w:rsidP="00FD478C"/>
    <w:p w14:paraId="32CCC178" w14:textId="479E6A87" w:rsidR="576062CF" w:rsidRDefault="576062CF" w:rsidP="00FD478C"/>
    <w:p w14:paraId="23698C8B" w14:textId="23417F9F" w:rsidR="00022DDF" w:rsidRDefault="00022DDF" w:rsidP="00FD478C"/>
    <w:p w14:paraId="22C9C969" w14:textId="32408209" w:rsidR="00022DDF" w:rsidRDefault="00022DDF" w:rsidP="00FD478C"/>
    <w:p w14:paraId="6FC95248" w14:textId="77777777" w:rsidR="00022DDF" w:rsidRDefault="00022DDF" w:rsidP="00FD478C"/>
    <w:p w14:paraId="7426F49A" w14:textId="77777777" w:rsidR="576062CF" w:rsidRPr="00A2399E" w:rsidRDefault="576062CF" w:rsidP="00FD478C">
      <w:pPr>
        <w:rPr>
          <w:sz w:val="32"/>
          <w:szCs w:val="32"/>
        </w:rPr>
      </w:pPr>
    </w:p>
    <w:p w14:paraId="1582BA40" w14:textId="383E128B" w:rsidR="576062CF" w:rsidRPr="00A2399E" w:rsidRDefault="00A2399E" w:rsidP="00FD478C">
      <w:pPr>
        <w:pStyle w:val="Title"/>
        <w:rPr>
          <w:sz w:val="32"/>
          <w:szCs w:val="32"/>
        </w:rPr>
      </w:pPr>
      <w:r w:rsidRPr="00A2399E">
        <w:rPr>
          <w:sz w:val="32"/>
          <w:szCs w:val="32"/>
        </w:rPr>
        <w:t xml:space="preserve">Homework: Introduction to Software Engineering </w:t>
      </w:r>
      <w:r w:rsidR="576062CF" w:rsidRPr="00A2399E">
        <w:rPr>
          <w:sz w:val="32"/>
          <w:szCs w:val="32"/>
        </w:rPr>
        <w:t xml:space="preserve"> </w:t>
      </w:r>
    </w:p>
    <w:p w14:paraId="472D6156" w14:textId="32FBF4EA" w:rsidR="00A2399E" w:rsidRPr="00A2399E" w:rsidRDefault="00A2399E" w:rsidP="00A2399E">
      <w:pPr>
        <w:pStyle w:val="Subtitle"/>
        <w:rPr>
          <w:sz w:val="32"/>
          <w:szCs w:val="32"/>
        </w:rPr>
      </w:pPr>
      <w:r w:rsidRPr="00A2399E">
        <w:rPr>
          <w:sz w:val="32"/>
          <w:szCs w:val="32"/>
        </w:rPr>
        <w:t>Velizha Sandy Kusuma</w:t>
      </w:r>
      <w:r w:rsidR="00FD478C" w:rsidRPr="00A2399E">
        <w:rPr>
          <w:sz w:val="32"/>
          <w:szCs w:val="32"/>
        </w:rPr>
        <w:t xml:space="preserve"> </w:t>
      </w:r>
    </w:p>
    <w:p w14:paraId="6D7BA584" w14:textId="1246F4E3" w:rsidR="00FD478C" w:rsidRPr="00A2399E" w:rsidRDefault="00A2399E" w:rsidP="00FD478C">
      <w:pPr>
        <w:pStyle w:val="Subtitle"/>
        <w:rPr>
          <w:sz w:val="32"/>
          <w:szCs w:val="32"/>
        </w:rPr>
      </w:pPr>
      <w:r w:rsidRPr="00A2399E">
        <w:rPr>
          <w:sz w:val="32"/>
          <w:szCs w:val="32"/>
        </w:rPr>
        <w:t>Instalasi Tools</w:t>
      </w:r>
      <w:r w:rsidR="00FD478C" w:rsidRPr="00A2399E">
        <w:rPr>
          <w:sz w:val="32"/>
          <w:szCs w:val="32"/>
        </w:rPr>
        <w:t xml:space="preserve"> </w:t>
      </w:r>
    </w:p>
    <w:p w14:paraId="3B89B3E9" w14:textId="42C48CFD" w:rsidR="00FD478C" w:rsidRPr="00A2399E" w:rsidRDefault="00A2399E" w:rsidP="00FD478C">
      <w:pPr>
        <w:pStyle w:val="Subtitle"/>
        <w:rPr>
          <w:sz w:val="32"/>
          <w:szCs w:val="32"/>
        </w:rPr>
      </w:pPr>
      <w:r w:rsidRPr="00A2399E">
        <w:rPr>
          <w:sz w:val="32"/>
          <w:szCs w:val="32"/>
        </w:rPr>
        <w:t>Collaborating Using Git</w:t>
      </w:r>
      <w:r w:rsidR="00FD478C" w:rsidRPr="00A2399E">
        <w:rPr>
          <w:sz w:val="32"/>
          <w:szCs w:val="32"/>
        </w:rPr>
        <w:t xml:space="preserve"> </w:t>
      </w:r>
    </w:p>
    <w:p w14:paraId="2CC7CE55" w14:textId="770E906E" w:rsidR="00FD478C" w:rsidRPr="00A2399E" w:rsidRDefault="00A2399E" w:rsidP="00FD478C">
      <w:pPr>
        <w:pStyle w:val="Subtitle"/>
        <w:rPr>
          <w:sz w:val="32"/>
          <w:szCs w:val="32"/>
        </w:rPr>
      </w:pPr>
      <w:r w:rsidRPr="00A2399E">
        <w:rPr>
          <w:sz w:val="32"/>
          <w:szCs w:val="32"/>
        </w:rPr>
        <w:t>MSIB 7</w:t>
      </w:r>
    </w:p>
    <w:p w14:paraId="084360CF" w14:textId="77777777" w:rsidR="576062CF" w:rsidRDefault="576062CF" w:rsidP="00DF3215"/>
    <w:p w14:paraId="1BE59515" w14:textId="77777777" w:rsidR="717E282B" w:rsidRDefault="717E282B" w:rsidP="00DF3215"/>
    <w:p w14:paraId="5194FCBA" w14:textId="77777777" w:rsidR="717E282B" w:rsidRDefault="717E282B" w:rsidP="00DF3215"/>
    <w:p w14:paraId="5BB04AF4" w14:textId="77777777" w:rsidR="717E282B" w:rsidRDefault="717E282B" w:rsidP="00DF3215"/>
    <w:p w14:paraId="15385540" w14:textId="77777777" w:rsidR="717E282B" w:rsidRDefault="717E282B" w:rsidP="00DF3215"/>
    <w:p w14:paraId="6C72CDA7" w14:textId="77777777" w:rsidR="709762D6" w:rsidRDefault="709762D6" w:rsidP="00DF3215"/>
    <w:p w14:paraId="0B4879BB" w14:textId="77777777" w:rsidR="717E282B" w:rsidRDefault="717E282B" w:rsidP="00DF3215"/>
    <w:p w14:paraId="7672AA5C" w14:textId="77777777" w:rsidR="5643BF48" w:rsidRDefault="5643BF48" w:rsidP="00DF3215"/>
    <w:p w14:paraId="41DD5C25" w14:textId="77777777" w:rsidR="00A2399E" w:rsidRDefault="576062CF" w:rsidP="576062CF">
      <w:r>
        <w:br w:type="page"/>
      </w:r>
    </w:p>
    <w:p w14:paraId="68408C14" w14:textId="3DA4F436" w:rsidR="00A2399E" w:rsidRDefault="00A2399E" w:rsidP="00022DDF">
      <w:r>
        <w:lastRenderedPageBreak/>
        <w:t>Instalasi Git</w:t>
      </w:r>
    </w:p>
    <w:p w14:paraId="2C6E2B02" w14:textId="7C39A111" w:rsidR="576062CF" w:rsidRDefault="00A2399E" w:rsidP="576062CF">
      <w:r w:rsidRPr="00A2399E">
        <w:rPr>
          <w:noProof/>
        </w:rPr>
        <w:drawing>
          <wp:inline distT="0" distB="0" distL="0" distR="0" wp14:anchorId="713F14D3" wp14:editId="6E6468FE">
            <wp:extent cx="4255128" cy="247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121" cy="2484088"/>
                    </a:xfrm>
                    <a:prstGeom prst="rect">
                      <a:avLst/>
                    </a:prstGeom>
                  </pic:spPr>
                </pic:pic>
              </a:graphicData>
            </a:graphic>
          </wp:inline>
        </w:drawing>
      </w:r>
    </w:p>
    <w:p w14:paraId="49E50721" w14:textId="6A11A278" w:rsidR="00022DDF" w:rsidRDefault="00022DDF" w:rsidP="576062CF">
      <w:r>
        <w:t>Instalasi Visual Studio Code</w:t>
      </w:r>
    </w:p>
    <w:p w14:paraId="4192C829" w14:textId="054884DB" w:rsidR="00022DDF" w:rsidRDefault="00022DDF" w:rsidP="576062CF">
      <w:r w:rsidRPr="00022DDF">
        <w:rPr>
          <w:noProof/>
        </w:rPr>
        <w:drawing>
          <wp:inline distT="0" distB="0" distL="0" distR="0" wp14:anchorId="0CDED0B1" wp14:editId="516248D7">
            <wp:extent cx="4246075" cy="225459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491" cy="2263840"/>
                    </a:xfrm>
                    <a:prstGeom prst="rect">
                      <a:avLst/>
                    </a:prstGeom>
                  </pic:spPr>
                </pic:pic>
              </a:graphicData>
            </a:graphic>
          </wp:inline>
        </w:drawing>
      </w:r>
    </w:p>
    <w:p w14:paraId="4A1D834D" w14:textId="2D32B0CB" w:rsidR="00022DDF" w:rsidRDefault="00022DDF" w:rsidP="576062CF">
      <w:r>
        <w:t>Instalasi Browser</w:t>
      </w:r>
    </w:p>
    <w:p w14:paraId="0CB52B8C" w14:textId="4EE0215A" w:rsidR="00022DDF" w:rsidRDefault="0022663F" w:rsidP="00022DDF">
      <w:pPr>
        <w:ind w:firstLine="0"/>
      </w:pPr>
      <w:r>
        <w:t xml:space="preserve">               </w:t>
      </w:r>
      <w:r w:rsidR="00022DDF" w:rsidRPr="00022DDF">
        <w:rPr>
          <w:noProof/>
        </w:rPr>
        <w:drawing>
          <wp:inline distT="0" distB="0" distL="0" distR="0" wp14:anchorId="194F8737" wp14:editId="0904ADA6">
            <wp:extent cx="2381061" cy="1804018"/>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212" cy="1808679"/>
                    </a:xfrm>
                    <a:prstGeom prst="rect">
                      <a:avLst/>
                    </a:prstGeom>
                  </pic:spPr>
                </pic:pic>
              </a:graphicData>
            </a:graphic>
          </wp:inline>
        </w:drawing>
      </w:r>
      <w:r w:rsidR="00022DDF">
        <w:t xml:space="preserve">     </w:t>
      </w:r>
      <w:r w:rsidR="00022DDF" w:rsidRPr="00022DDF">
        <w:rPr>
          <w:noProof/>
        </w:rPr>
        <w:drawing>
          <wp:inline distT="0" distB="0" distL="0" distR="0" wp14:anchorId="60DBD3D3" wp14:editId="1BAD51C8">
            <wp:extent cx="1786413" cy="183785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703" cy="1851525"/>
                    </a:xfrm>
                    <a:prstGeom prst="rect">
                      <a:avLst/>
                    </a:prstGeom>
                  </pic:spPr>
                </pic:pic>
              </a:graphicData>
            </a:graphic>
          </wp:inline>
        </w:drawing>
      </w:r>
    </w:p>
    <w:p w14:paraId="6C58A359" w14:textId="421F2261" w:rsidR="005A7D3C" w:rsidRDefault="005A7D3C" w:rsidP="00022DDF">
      <w:pPr>
        <w:ind w:firstLine="0"/>
        <w:rPr>
          <w:b/>
          <w:bCs/>
        </w:rPr>
        <w:sectPr w:rsidR="005A7D3C" w:rsidSect="00A2399E">
          <w:headerReference w:type="even" r:id="rId13"/>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0FA8ADB0" w14:textId="223B943F" w:rsidR="00022DDF" w:rsidRPr="00022DDF" w:rsidRDefault="005A7D3C" w:rsidP="00022DDF">
      <w:pPr>
        <w:ind w:firstLine="0"/>
        <w:rPr>
          <w:b/>
          <w:bCs/>
        </w:rPr>
      </w:pPr>
      <w:r>
        <w:rPr>
          <w:b/>
          <w:bCs/>
        </w:rPr>
        <w:lastRenderedPageBreak/>
        <w:t>Summary</w:t>
      </w:r>
    </w:p>
    <w:p w14:paraId="27840305" w14:textId="62B30489" w:rsidR="00022DDF" w:rsidRDefault="00022DDF" w:rsidP="00022DDF">
      <w:pPr>
        <w:ind w:firstLine="0"/>
      </w:pPr>
      <w:r>
        <w:t>Basic Git &amp; Collaborating using Git</w:t>
      </w:r>
    </w:p>
    <w:tbl>
      <w:tblPr>
        <w:tblStyle w:val="TableGrid"/>
        <w:tblW w:w="0" w:type="auto"/>
        <w:tblLook w:val="04A0" w:firstRow="1" w:lastRow="0" w:firstColumn="1" w:lastColumn="0" w:noHBand="0" w:noVBand="1"/>
      </w:tblPr>
      <w:tblGrid>
        <w:gridCol w:w="7083"/>
        <w:gridCol w:w="5812"/>
      </w:tblGrid>
      <w:tr w:rsidR="0064246F" w14:paraId="29544C32" w14:textId="77777777" w:rsidTr="0012585D">
        <w:trPr>
          <w:trHeight w:val="461"/>
        </w:trPr>
        <w:tc>
          <w:tcPr>
            <w:tcW w:w="7083" w:type="dxa"/>
            <w:vAlign w:val="bottom"/>
          </w:tcPr>
          <w:p w14:paraId="104ED382" w14:textId="15F2816D" w:rsidR="0064246F" w:rsidRPr="0012585D" w:rsidRDefault="0064246F" w:rsidP="0012585D">
            <w:pPr>
              <w:ind w:firstLine="0"/>
              <w:jc w:val="center"/>
              <w:rPr>
                <w:b/>
                <w:bCs/>
                <w:sz w:val="32"/>
                <w:szCs w:val="32"/>
              </w:rPr>
            </w:pPr>
            <w:r w:rsidRPr="0012585D">
              <w:rPr>
                <w:b/>
                <w:bCs/>
                <w:sz w:val="32"/>
                <w:szCs w:val="32"/>
              </w:rPr>
              <w:t>Command</w:t>
            </w:r>
          </w:p>
        </w:tc>
        <w:tc>
          <w:tcPr>
            <w:tcW w:w="5812" w:type="dxa"/>
            <w:vAlign w:val="bottom"/>
          </w:tcPr>
          <w:p w14:paraId="3B14D5A1" w14:textId="4288CFF6" w:rsidR="0064246F" w:rsidRPr="0012585D" w:rsidRDefault="0064246F" w:rsidP="0012585D">
            <w:pPr>
              <w:ind w:firstLine="0"/>
              <w:jc w:val="center"/>
              <w:rPr>
                <w:b/>
                <w:bCs/>
                <w:sz w:val="32"/>
                <w:szCs w:val="32"/>
              </w:rPr>
            </w:pPr>
            <w:r w:rsidRPr="0012585D">
              <w:rPr>
                <w:b/>
                <w:bCs/>
                <w:sz w:val="32"/>
                <w:szCs w:val="32"/>
              </w:rPr>
              <w:t>Description</w:t>
            </w:r>
          </w:p>
        </w:tc>
      </w:tr>
      <w:tr w:rsidR="0064246F" w14:paraId="28315B49" w14:textId="77777777" w:rsidTr="0012585D">
        <w:tc>
          <w:tcPr>
            <w:tcW w:w="7083" w:type="dxa"/>
          </w:tcPr>
          <w:p w14:paraId="21FBD150" w14:textId="120AFB85" w:rsidR="0064246F" w:rsidRDefault="0064246F" w:rsidP="00022DDF">
            <w:pPr>
              <w:ind w:firstLine="0"/>
            </w:pPr>
            <w:r w:rsidRPr="00022DDF">
              <w:rPr>
                <w:b/>
                <w:bCs/>
              </w:rPr>
              <w:t>git config --list</w:t>
            </w:r>
          </w:p>
        </w:tc>
        <w:tc>
          <w:tcPr>
            <w:tcW w:w="5812" w:type="dxa"/>
          </w:tcPr>
          <w:p w14:paraId="5499B7E9" w14:textId="40C90F42" w:rsidR="0064246F" w:rsidRDefault="0064246F" w:rsidP="00022DDF">
            <w:pPr>
              <w:ind w:firstLine="0"/>
            </w:pPr>
            <w:r w:rsidRPr="00022DDF">
              <w:t xml:space="preserve">menampilkan konfigurasi sistem , global , dan </w:t>
            </w:r>
            <w:r>
              <w:t>local</w:t>
            </w:r>
          </w:p>
        </w:tc>
      </w:tr>
      <w:tr w:rsidR="0064246F" w14:paraId="03889441" w14:textId="77777777" w:rsidTr="0012585D">
        <w:tc>
          <w:tcPr>
            <w:tcW w:w="7083" w:type="dxa"/>
          </w:tcPr>
          <w:p w14:paraId="5B4596E4" w14:textId="77777777" w:rsidR="0064246F" w:rsidRDefault="0064246F" w:rsidP="00022DDF">
            <w:pPr>
              <w:ind w:firstLine="0"/>
              <w:rPr>
                <w:b/>
                <w:bCs/>
              </w:rPr>
            </w:pPr>
            <w:r w:rsidRPr="0064246F">
              <w:rPr>
                <w:b/>
                <w:bCs/>
              </w:rPr>
              <w:t>git config --global user.name "username"</w:t>
            </w:r>
          </w:p>
          <w:p w14:paraId="4BEA7FAC" w14:textId="77777777" w:rsidR="0012585D" w:rsidRPr="0012585D" w:rsidRDefault="0012585D" w:rsidP="00022DDF">
            <w:pPr>
              <w:ind w:firstLine="0"/>
            </w:pPr>
            <w:r w:rsidRPr="0012585D">
              <w:t>cth.</w:t>
            </w:r>
          </w:p>
          <w:p w14:paraId="0887B9BE" w14:textId="6B42EBDB" w:rsidR="0012585D" w:rsidRPr="0012585D" w:rsidRDefault="0012585D" w:rsidP="00022DDF">
            <w:pPr>
              <w:ind w:firstLine="0"/>
              <w:rPr>
                <w:b/>
                <w:bCs/>
              </w:rPr>
            </w:pPr>
            <w:r w:rsidRPr="0012585D">
              <w:t>git config --global user.name "velizhask"</w:t>
            </w:r>
          </w:p>
        </w:tc>
        <w:tc>
          <w:tcPr>
            <w:tcW w:w="5812" w:type="dxa"/>
          </w:tcPr>
          <w:p w14:paraId="59ED66AB" w14:textId="7B7F877B" w:rsidR="0064246F" w:rsidRDefault="0064246F" w:rsidP="00022DDF">
            <w:pPr>
              <w:ind w:firstLine="0"/>
            </w:pPr>
            <w:r>
              <w:t>untuk mengatur username yang tertera pada github</w:t>
            </w:r>
          </w:p>
        </w:tc>
      </w:tr>
      <w:tr w:rsidR="0064246F" w14:paraId="46B574A9" w14:textId="77777777" w:rsidTr="0012585D">
        <w:tc>
          <w:tcPr>
            <w:tcW w:w="7083" w:type="dxa"/>
          </w:tcPr>
          <w:p w14:paraId="758BF2C5" w14:textId="7C2F0D03" w:rsidR="0064246F" w:rsidRDefault="0064246F" w:rsidP="0012585D">
            <w:pPr>
              <w:tabs>
                <w:tab w:val="left" w:pos="5361"/>
              </w:tabs>
              <w:ind w:firstLine="0"/>
              <w:rPr>
                <w:b/>
                <w:bCs/>
              </w:rPr>
            </w:pPr>
            <w:r w:rsidRPr="0064246F">
              <w:rPr>
                <w:b/>
                <w:bCs/>
              </w:rPr>
              <w:t>git config --global user.email "example@domain.com"</w:t>
            </w:r>
            <w:r w:rsidR="0012585D">
              <w:rPr>
                <w:b/>
                <w:bCs/>
              </w:rPr>
              <w:tab/>
            </w:r>
          </w:p>
          <w:p w14:paraId="34132C38" w14:textId="61141825" w:rsidR="0012585D" w:rsidRPr="0012585D" w:rsidRDefault="0012585D" w:rsidP="0012585D">
            <w:pPr>
              <w:tabs>
                <w:tab w:val="left" w:pos="5361"/>
              </w:tabs>
              <w:ind w:firstLine="0"/>
            </w:pPr>
            <w:r w:rsidRPr="0012585D">
              <w:t>cth.</w:t>
            </w:r>
          </w:p>
          <w:p w14:paraId="29AC24D5" w14:textId="20F56FF3" w:rsidR="0012585D" w:rsidRPr="0012585D" w:rsidRDefault="0012585D" w:rsidP="0012585D">
            <w:pPr>
              <w:tabs>
                <w:tab w:val="left" w:pos="5361"/>
              </w:tabs>
              <w:ind w:firstLine="0"/>
              <w:rPr>
                <w:b/>
                <w:bCs/>
              </w:rPr>
            </w:pPr>
            <w:r w:rsidRPr="0012585D">
              <w:t>git config --global user.email "21sa1158@mhs.amikompurwokerto.ac.id”</w:t>
            </w:r>
          </w:p>
        </w:tc>
        <w:tc>
          <w:tcPr>
            <w:tcW w:w="5812" w:type="dxa"/>
          </w:tcPr>
          <w:p w14:paraId="4C0DC117" w14:textId="188E8BE8" w:rsidR="0064246F" w:rsidRDefault="0064246F" w:rsidP="00022DDF">
            <w:pPr>
              <w:ind w:firstLine="0"/>
            </w:pPr>
            <w:r>
              <w:t>untuk mengatur email yang digunakan pada github</w:t>
            </w:r>
          </w:p>
        </w:tc>
      </w:tr>
      <w:tr w:rsidR="0064246F" w14:paraId="76B94899" w14:textId="77777777" w:rsidTr="0012585D">
        <w:tc>
          <w:tcPr>
            <w:tcW w:w="7083" w:type="dxa"/>
          </w:tcPr>
          <w:p w14:paraId="3A49410D" w14:textId="01C0BC2C" w:rsidR="0064246F" w:rsidRPr="0012585D" w:rsidRDefault="0064246F" w:rsidP="00022DDF">
            <w:pPr>
              <w:ind w:firstLine="0"/>
              <w:rPr>
                <w:b/>
                <w:bCs/>
              </w:rPr>
            </w:pPr>
            <w:r w:rsidRPr="0012585D">
              <w:rPr>
                <w:b/>
                <w:bCs/>
              </w:rPr>
              <w:t>git init</w:t>
            </w:r>
          </w:p>
        </w:tc>
        <w:tc>
          <w:tcPr>
            <w:tcW w:w="5812" w:type="dxa"/>
          </w:tcPr>
          <w:p w14:paraId="27515868" w14:textId="17C77E7E" w:rsidR="0064246F" w:rsidRDefault="0064246F" w:rsidP="00022DDF">
            <w:pPr>
              <w:ind w:firstLine="0"/>
            </w:pPr>
            <w:r w:rsidRPr="0064246F">
              <w:t>Inisialisasi repositori Git lokal</w:t>
            </w:r>
          </w:p>
        </w:tc>
      </w:tr>
      <w:tr w:rsidR="0064246F" w14:paraId="0763C5C4" w14:textId="77777777" w:rsidTr="0012585D">
        <w:tc>
          <w:tcPr>
            <w:tcW w:w="7083" w:type="dxa"/>
          </w:tcPr>
          <w:p w14:paraId="2EF00001" w14:textId="77777777" w:rsidR="0064246F" w:rsidRDefault="0064246F" w:rsidP="00022DDF">
            <w:pPr>
              <w:ind w:firstLine="0"/>
              <w:rPr>
                <w:b/>
                <w:bCs/>
              </w:rPr>
            </w:pPr>
            <w:r w:rsidRPr="0012585D">
              <w:rPr>
                <w:b/>
                <w:bCs/>
              </w:rPr>
              <w:t>git clone ssh://git@github.com/[username]/[repository-name].git</w:t>
            </w:r>
          </w:p>
          <w:p w14:paraId="2C386173" w14:textId="77777777" w:rsidR="0012585D" w:rsidRPr="0012585D" w:rsidRDefault="0012585D" w:rsidP="00022DDF">
            <w:pPr>
              <w:ind w:firstLine="0"/>
            </w:pPr>
            <w:r w:rsidRPr="0012585D">
              <w:t>cth.</w:t>
            </w:r>
          </w:p>
          <w:p w14:paraId="3D2305FA" w14:textId="0D8998E1" w:rsidR="0012585D" w:rsidRPr="0012585D" w:rsidRDefault="0012585D" w:rsidP="00022DDF">
            <w:pPr>
              <w:ind w:firstLine="0"/>
              <w:rPr>
                <w:b/>
                <w:bCs/>
              </w:rPr>
            </w:pPr>
            <w:r w:rsidRPr="0012585D">
              <w:t>git clone ssh://git@github.com/[velizhask]/[finpro-msib-7-kelompok X].git</w:t>
            </w:r>
          </w:p>
        </w:tc>
        <w:tc>
          <w:tcPr>
            <w:tcW w:w="5812" w:type="dxa"/>
          </w:tcPr>
          <w:p w14:paraId="03A90CFC" w14:textId="43D4F5B8" w:rsidR="0064246F" w:rsidRDefault="0064246F" w:rsidP="00022DDF">
            <w:pPr>
              <w:ind w:firstLine="0"/>
            </w:pPr>
            <w:r w:rsidRPr="0064246F">
              <w:t>Buat salinan lokal dari repositori jarak jauh</w:t>
            </w:r>
          </w:p>
        </w:tc>
      </w:tr>
      <w:tr w:rsidR="0064246F" w14:paraId="662B96D3" w14:textId="77777777" w:rsidTr="0012585D">
        <w:tc>
          <w:tcPr>
            <w:tcW w:w="7083" w:type="dxa"/>
          </w:tcPr>
          <w:p w14:paraId="19A695BF" w14:textId="7047F9A7" w:rsidR="0064246F" w:rsidRPr="0012585D" w:rsidRDefault="0064246F" w:rsidP="00022DDF">
            <w:pPr>
              <w:ind w:firstLine="0"/>
              <w:rPr>
                <w:b/>
                <w:bCs/>
              </w:rPr>
            </w:pPr>
            <w:r w:rsidRPr="0012585D">
              <w:rPr>
                <w:b/>
                <w:bCs/>
              </w:rPr>
              <w:t>git status</w:t>
            </w:r>
          </w:p>
        </w:tc>
        <w:tc>
          <w:tcPr>
            <w:tcW w:w="5812" w:type="dxa"/>
          </w:tcPr>
          <w:p w14:paraId="26CB73F0" w14:textId="0198B4BC" w:rsidR="0064246F" w:rsidRDefault="0064246F" w:rsidP="00022DDF">
            <w:pPr>
              <w:ind w:firstLine="0"/>
            </w:pPr>
            <w:r>
              <w:t>Untuk memeriksa status</w:t>
            </w:r>
          </w:p>
        </w:tc>
      </w:tr>
      <w:tr w:rsidR="0064246F" w14:paraId="50CCA87E" w14:textId="77777777" w:rsidTr="0012585D">
        <w:tc>
          <w:tcPr>
            <w:tcW w:w="7083" w:type="dxa"/>
          </w:tcPr>
          <w:p w14:paraId="31461849" w14:textId="2A2B547D" w:rsidR="0064246F" w:rsidRPr="0012585D" w:rsidRDefault="0064246F" w:rsidP="00022DDF">
            <w:pPr>
              <w:ind w:firstLine="0"/>
              <w:rPr>
                <w:b/>
                <w:bCs/>
              </w:rPr>
            </w:pPr>
            <w:r w:rsidRPr="0012585D">
              <w:rPr>
                <w:b/>
                <w:bCs/>
              </w:rPr>
              <w:t>git add [file-name.txt]</w:t>
            </w:r>
          </w:p>
        </w:tc>
        <w:tc>
          <w:tcPr>
            <w:tcW w:w="5812" w:type="dxa"/>
          </w:tcPr>
          <w:p w14:paraId="691E771E" w14:textId="11959322" w:rsidR="0064246F" w:rsidRDefault="0064246F" w:rsidP="00022DDF">
            <w:pPr>
              <w:ind w:firstLine="0"/>
            </w:pPr>
            <w:r>
              <w:t>Menambahkan file pada branch yang sedang dipakai</w:t>
            </w:r>
          </w:p>
        </w:tc>
      </w:tr>
      <w:tr w:rsidR="0064246F" w14:paraId="4174EE86" w14:textId="77777777" w:rsidTr="0012585D">
        <w:tc>
          <w:tcPr>
            <w:tcW w:w="7083" w:type="dxa"/>
          </w:tcPr>
          <w:p w14:paraId="6E67EA29" w14:textId="2866EE9B" w:rsidR="0064246F" w:rsidRPr="0012585D" w:rsidRDefault="0064246F" w:rsidP="00022DDF">
            <w:pPr>
              <w:ind w:firstLine="0"/>
              <w:rPr>
                <w:b/>
                <w:bCs/>
              </w:rPr>
            </w:pPr>
            <w:r w:rsidRPr="0012585D">
              <w:rPr>
                <w:b/>
                <w:bCs/>
              </w:rPr>
              <w:lastRenderedPageBreak/>
              <w:t>git branch</w:t>
            </w:r>
          </w:p>
        </w:tc>
        <w:tc>
          <w:tcPr>
            <w:tcW w:w="5812" w:type="dxa"/>
          </w:tcPr>
          <w:p w14:paraId="238F09BA" w14:textId="4B01AB95" w:rsidR="0064246F" w:rsidRDefault="0064246F" w:rsidP="00022DDF">
            <w:pPr>
              <w:ind w:firstLine="0"/>
            </w:pPr>
            <w:r>
              <w:t>Melihat daftar branch (tanda bintang menunjukkan branch saat ini)</w:t>
            </w:r>
          </w:p>
        </w:tc>
      </w:tr>
      <w:tr w:rsidR="0064246F" w14:paraId="2B76B47C" w14:textId="77777777" w:rsidTr="0012585D">
        <w:tc>
          <w:tcPr>
            <w:tcW w:w="7083" w:type="dxa"/>
          </w:tcPr>
          <w:p w14:paraId="7FF4258B" w14:textId="77777777" w:rsidR="0064246F" w:rsidRDefault="0064246F" w:rsidP="00022DDF">
            <w:pPr>
              <w:ind w:firstLine="0"/>
              <w:rPr>
                <w:b/>
                <w:bCs/>
              </w:rPr>
            </w:pPr>
            <w:r w:rsidRPr="0012585D">
              <w:rPr>
                <w:b/>
                <w:bCs/>
              </w:rPr>
              <w:t>git branch [branch name]</w:t>
            </w:r>
          </w:p>
          <w:p w14:paraId="6D37D369" w14:textId="77777777" w:rsidR="0012585D" w:rsidRPr="0012585D" w:rsidRDefault="0012585D" w:rsidP="00022DDF">
            <w:pPr>
              <w:ind w:firstLine="0"/>
            </w:pPr>
            <w:r w:rsidRPr="0012585D">
              <w:t>cth.</w:t>
            </w:r>
          </w:p>
          <w:p w14:paraId="7EE5DE0F" w14:textId="4033EA78" w:rsidR="0012585D" w:rsidRPr="0012585D" w:rsidRDefault="0012585D" w:rsidP="00022DDF">
            <w:pPr>
              <w:ind w:firstLine="0"/>
              <w:rPr>
                <w:b/>
                <w:bCs/>
              </w:rPr>
            </w:pPr>
            <w:r w:rsidRPr="0012585D">
              <w:t>git branch [Velizha-homework]</w:t>
            </w:r>
          </w:p>
        </w:tc>
        <w:tc>
          <w:tcPr>
            <w:tcW w:w="5812" w:type="dxa"/>
          </w:tcPr>
          <w:p w14:paraId="5384DF48" w14:textId="5D855E0F" w:rsidR="0064246F" w:rsidRDefault="0064246F" w:rsidP="00022DDF">
            <w:pPr>
              <w:ind w:firstLine="0"/>
            </w:pPr>
            <w:r>
              <w:t>Membuat branch baru</w:t>
            </w:r>
          </w:p>
        </w:tc>
      </w:tr>
      <w:tr w:rsidR="0064246F" w14:paraId="615166BD" w14:textId="77777777" w:rsidTr="0012585D">
        <w:tc>
          <w:tcPr>
            <w:tcW w:w="7083" w:type="dxa"/>
          </w:tcPr>
          <w:p w14:paraId="06F417B9" w14:textId="77777777" w:rsidR="0064246F" w:rsidRDefault="0064246F" w:rsidP="00022DDF">
            <w:pPr>
              <w:ind w:firstLine="0"/>
              <w:rPr>
                <w:b/>
                <w:bCs/>
              </w:rPr>
            </w:pPr>
            <w:r w:rsidRPr="0012585D">
              <w:rPr>
                <w:b/>
                <w:bCs/>
              </w:rPr>
              <w:t>git branch -d [branch name]</w:t>
            </w:r>
          </w:p>
          <w:p w14:paraId="5D3EB82C" w14:textId="77777777" w:rsidR="0012585D" w:rsidRPr="0012585D" w:rsidRDefault="0012585D" w:rsidP="0012585D">
            <w:pPr>
              <w:ind w:firstLine="0"/>
            </w:pPr>
            <w:r w:rsidRPr="0012585D">
              <w:t>cth.</w:t>
            </w:r>
          </w:p>
          <w:p w14:paraId="7368F575" w14:textId="68613C62" w:rsidR="0012585D" w:rsidRPr="0012585D" w:rsidRDefault="0012585D" w:rsidP="0012585D">
            <w:pPr>
              <w:ind w:firstLine="0"/>
              <w:rPr>
                <w:b/>
                <w:bCs/>
              </w:rPr>
            </w:pPr>
            <w:r w:rsidRPr="0012585D">
              <w:t>git branch</w:t>
            </w:r>
            <w:r>
              <w:t xml:space="preserve"> -d </w:t>
            </w:r>
            <w:r w:rsidRPr="0012585D">
              <w:t xml:space="preserve"> [Velizha-homework]</w:t>
            </w:r>
          </w:p>
        </w:tc>
        <w:tc>
          <w:tcPr>
            <w:tcW w:w="5812" w:type="dxa"/>
          </w:tcPr>
          <w:p w14:paraId="1C9D8058" w14:textId="7A458188" w:rsidR="0064246F" w:rsidRDefault="0064246F" w:rsidP="00022DDF">
            <w:pPr>
              <w:ind w:firstLine="0"/>
            </w:pPr>
            <w:r>
              <w:t>Menghapus branch</w:t>
            </w:r>
          </w:p>
        </w:tc>
      </w:tr>
      <w:tr w:rsidR="005A7D3C" w14:paraId="1168799F" w14:textId="77777777" w:rsidTr="0012585D">
        <w:tc>
          <w:tcPr>
            <w:tcW w:w="7083" w:type="dxa"/>
          </w:tcPr>
          <w:p w14:paraId="5291C793" w14:textId="6CF5FF17" w:rsidR="005A7D3C" w:rsidRPr="0012585D" w:rsidRDefault="005A7D3C" w:rsidP="00022DDF">
            <w:pPr>
              <w:ind w:firstLine="0"/>
              <w:rPr>
                <w:b/>
                <w:bCs/>
              </w:rPr>
            </w:pPr>
            <w:r w:rsidRPr="0012585D">
              <w:rPr>
                <w:b/>
                <w:bCs/>
              </w:rPr>
              <w:t xml:space="preserve">git push </w:t>
            </w:r>
          </w:p>
        </w:tc>
        <w:tc>
          <w:tcPr>
            <w:tcW w:w="5812" w:type="dxa"/>
          </w:tcPr>
          <w:p w14:paraId="3DA22B6B" w14:textId="7BE9BFE1" w:rsidR="005A7D3C" w:rsidRDefault="005A7D3C" w:rsidP="00022DDF">
            <w:pPr>
              <w:ind w:firstLine="0"/>
            </w:pPr>
            <w:r>
              <w:t xml:space="preserve">Mentransfer commit </w:t>
            </w:r>
            <w:r w:rsidRPr="005A7D3C">
              <w:t>ke repositori jarak jauh Anda</w:t>
            </w:r>
          </w:p>
        </w:tc>
      </w:tr>
      <w:tr w:rsidR="005A7D3C" w14:paraId="07BECD5F" w14:textId="77777777" w:rsidTr="0012585D">
        <w:tc>
          <w:tcPr>
            <w:tcW w:w="7083" w:type="dxa"/>
          </w:tcPr>
          <w:p w14:paraId="0C227EA5" w14:textId="5BC366F0" w:rsidR="005A7D3C" w:rsidRPr="0012585D" w:rsidRDefault="005A7D3C" w:rsidP="00022DDF">
            <w:pPr>
              <w:ind w:firstLine="0"/>
              <w:rPr>
                <w:b/>
                <w:bCs/>
              </w:rPr>
            </w:pPr>
            <w:r w:rsidRPr="0012585D">
              <w:rPr>
                <w:b/>
                <w:bCs/>
              </w:rPr>
              <w:t>git pull</w:t>
            </w:r>
          </w:p>
        </w:tc>
        <w:tc>
          <w:tcPr>
            <w:tcW w:w="5812" w:type="dxa"/>
          </w:tcPr>
          <w:p w14:paraId="22613F1C" w14:textId="19D9CA78" w:rsidR="005A7D3C" w:rsidRDefault="005A7D3C" w:rsidP="00022DDF">
            <w:pPr>
              <w:ind w:firstLine="0"/>
            </w:pPr>
            <w:r>
              <w:t>Memp</w:t>
            </w:r>
            <w:r w:rsidRPr="005A7D3C">
              <w:t>erbarui repositori lokal ke komit terbaru</w:t>
            </w:r>
          </w:p>
        </w:tc>
      </w:tr>
      <w:tr w:rsidR="0012585D" w14:paraId="604C3609" w14:textId="77777777" w:rsidTr="0012585D">
        <w:tc>
          <w:tcPr>
            <w:tcW w:w="7083" w:type="dxa"/>
          </w:tcPr>
          <w:p w14:paraId="26715270" w14:textId="7CCCF139" w:rsidR="0012585D" w:rsidRPr="0012585D" w:rsidRDefault="0012585D" w:rsidP="00022DDF">
            <w:pPr>
              <w:ind w:firstLine="0"/>
              <w:rPr>
                <w:b/>
                <w:bCs/>
              </w:rPr>
            </w:pPr>
            <w:r>
              <w:rPr>
                <w:b/>
                <w:bCs/>
              </w:rPr>
              <w:t>git pull request</w:t>
            </w:r>
          </w:p>
        </w:tc>
        <w:tc>
          <w:tcPr>
            <w:tcW w:w="5812" w:type="dxa"/>
          </w:tcPr>
          <w:p w14:paraId="647464CF" w14:textId="55B9847A" w:rsidR="0012585D" w:rsidRDefault="0012585D" w:rsidP="00022DDF">
            <w:pPr>
              <w:ind w:firstLine="0"/>
            </w:pPr>
            <w:r w:rsidRPr="0012585D">
              <w:t>p</w:t>
            </w:r>
            <w:r>
              <w:t>ermintaan</w:t>
            </w:r>
            <w:r w:rsidRPr="0012585D">
              <w:t xml:space="preserve"> untuk menggabungkan serangkaian perubahan dari satu cabang ke cabang lain</w:t>
            </w:r>
          </w:p>
        </w:tc>
      </w:tr>
      <w:tr w:rsidR="0012585D" w14:paraId="3E4211D7" w14:textId="77777777" w:rsidTr="0012585D">
        <w:tc>
          <w:tcPr>
            <w:tcW w:w="7083" w:type="dxa"/>
          </w:tcPr>
          <w:p w14:paraId="3ADFC464" w14:textId="54466F48" w:rsidR="0012585D" w:rsidRDefault="0012585D" w:rsidP="00022DDF">
            <w:pPr>
              <w:ind w:firstLine="0"/>
              <w:rPr>
                <w:b/>
                <w:bCs/>
              </w:rPr>
            </w:pPr>
            <w:r>
              <w:rPr>
                <w:b/>
                <w:bCs/>
              </w:rPr>
              <w:t>git fetch</w:t>
            </w:r>
          </w:p>
        </w:tc>
        <w:tc>
          <w:tcPr>
            <w:tcW w:w="5812" w:type="dxa"/>
          </w:tcPr>
          <w:p w14:paraId="357E02E6" w14:textId="792E86E0" w:rsidR="0012585D" w:rsidRPr="0012585D" w:rsidRDefault="0012585D" w:rsidP="00022DDF">
            <w:pPr>
              <w:ind w:firstLine="0"/>
            </w:pPr>
            <w:r w:rsidRPr="0012585D">
              <w:t>mengambil commit terbaru dan menyimpannya di branch origin</w:t>
            </w:r>
            <w:r>
              <w:t xml:space="preserve"> </w:t>
            </w:r>
            <w:r w:rsidRPr="0012585D">
              <w:t>/</w:t>
            </w:r>
            <w:r>
              <w:t xml:space="preserve"> </w:t>
            </w:r>
            <w:r w:rsidRPr="0012585D">
              <w:t>master</w:t>
            </w:r>
          </w:p>
        </w:tc>
      </w:tr>
      <w:tr w:rsidR="005A7D3C" w14:paraId="5AC96C6F" w14:textId="77777777" w:rsidTr="0012585D">
        <w:tc>
          <w:tcPr>
            <w:tcW w:w="7083" w:type="dxa"/>
          </w:tcPr>
          <w:p w14:paraId="2292ADB3" w14:textId="53EA9FF0" w:rsidR="005A7D3C" w:rsidRPr="0012585D" w:rsidRDefault="005A7D3C" w:rsidP="00022DDF">
            <w:pPr>
              <w:ind w:firstLine="0"/>
              <w:rPr>
                <w:b/>
                <w:bCs/>
              </w:rPr>
            </w:pPr>
            <w:r w:rsidRPr="0012585D">
              <w:rPr>
                <w:b/>
                <w:bCs/>
              </w:rPr>
              <w:t>git log</w:t>
            </w:r>
          </w:p>
        </w:tc>
        <w:tc>
          <w:tcPr>
            <w:tcW w:w="5812" w:type="dxa"/>
          </w:tcPr>
          <w:p w14:paraId="701E705C" w14:textId="06F4A8DD" w:rsidR="005A7D3C" w:rsidRDefault="005A7D3C" w:rsidP="00022DDF">
            <w:pPr>
              <w:ind w:firstLine="0"/>
            </w:pPr>
            <w:r>
              <w:t>Melihat perubahan yang belum di commit</w:t>
            </w:r>
          </w:p>
        </w:tc>
      </w:tr>
      <w:tr w:rsidR="005A7D3C" w14:paraId="0444E166" w14:textId="77777777" w:rsidTr="0012585D">
        <w:tc>
          <w:tcPr>
            <w:tcW w:w="7083" w:type="dxa"/>
          </w:tcPr>
          <w:p w14:paraId="25BCDD64" w14:textId="7E65F4C6" w:rsidR="005A7D3C" w:rsidRPr="0012585D" w:rsidRDefault="0012585D" w:rsidP="00022DDF">
            <w:pPr>
              <w:ind w:firstLine="0"/>
              <w:rPr>
                <w:b/>
                <w:bCs/>
              </w:rPr>
            </w:pPr>
            <w:r w:rsidRPr="0012585D">
              <w:rPr>
                <w:b/>
                <w:bCs/>
              </w:rPr>
              <w:t>git diff</w:t>
            </w:r>
          </w:p>
        </w:tc>
        <w:tc>
          <w:tcPr>
            <w:tcW w:w="5812" w:type="dxa"/>
          </w:tcPr>
          <w:p w14:paraId="5985FCEC" w14:textId="2EF9DCF5" w:rsidR="005A7D3C" w:rsidRDefault="0012585D" w:rsidP="00022DDF">
            <w:pPr>
              <w:ind w:firstLine="0"/>
            </w:pPr>
            <w:r>
              <w:t>Melihat p</w:t>
            </w:r>
            <w:r w:rsidRPr="0012585D">
              <w:t>ratinjau perubahan sebelum penggabungan</w:t>
            </w:r>
          </w:p>
        </w:tc>
      </w:tr>
    </w:tbl>
    <w:p w14:paraId="7ED18AC5" w14:textId="5457E677" w:rsidR="00022DDF" w:rsidRDefault="00022DDF" w:rsidP="00022DDF">
      <w:pPr>
        <w:ind w:firstLine="0"/>
      </w:pPr>
    </w:p>
    <w:p w14:paraId="795915B8" w14:textId="77777777" w:rsidR="0022663F" w:rsidRDefault="0022663F" w:rsidP="0022663F">
      <w:pPr>
        <w:ind w:firstLine="0"/>
        <w:rPr>
          <w:sz w:val="24"/>
          <w:szCs w:val="24"/>
        </w:rPr>
      </w:pPr>
    </w:p>
    <w:p w14:paraId="4B314E4D" w14:textId="189119D6" w:rsidR="0022663F" w:rsidRDefault="0022663F" w:rsidP="0022663F">
      <w:pPr>
        <w:jc w:val="both"/>
        <w:rPr>
          <w:sz w:val="24"/>
          <w:szCs w:val="24"/>
        </w:rPr>
      </w:pPr>
      <w:r w:rsidRPr="0022663F">
        <w:rPr>
          <w:sz w:val="24"/>
          <w:szCs w:val="24"/>
        </w:rPr>
        <w:t>Git, Visual Studio Code (VSCode), dan browser merupakan alat yang sering digunakan bersama dalam sebuah proyek tim untuk meningkatkan kolaborasi dan efisiensi kerja. Git berfungsi sebagai sistem kontrol versi yang memungkinkan pengembang melacak perubahan pada kode, berkolaborasi dengan tim, serta mengelola versi proyek secara teratur. Sementara itu, VSCode adalah editor kode yang menyediakan lingkungan pengembangan yang nyaman dengan berbagai fitur seperti debugging, integrasi Git, dan ekstensi yang mempermudah penulisan serta manajemen kode. Di sisi lain, browser digunakan untuk menguji dan melihat hasil akhir dari pengembangan aplikasi berbasis web secara langsung. Ketiga aplikasi ini saling terintegrasi dan bekerja secara berkesinambungan, memfasilitasi siklus pengembangan yang lebih efisien, mulai dari penulisan kode, pengelolaan versi, hingga pengujian aplikasi.</w:t>
      </w:r>
    </w:p>
    <w:p w14:paraId="7ADF4096" w14:textId="61BDAA82" w:rsidR="0046101D" w:rsidRDefault="0046101D" w:rsidP="0046101D">
      <w:pPr>
        <w:ind w:firstLine="0"/>
        <w:jc w:val="both"/>
        <w:rPr>
          <w:sz w:val="24"/>
          <w:szCs w:val="24"/>
        </w:rPr>
      </w:pPr>
    </w:p>
    <w:p w14:paraId="44432C58" w14:textId="2E7326F7" w:rsidR="0046101D" w:rsidRDefault="0046101D" w:rsidP="0046101D">
      <w:pPr>
        <w:ind w:firstLine="0"/>
        <w:jc w:val="both"/>
        <w:rPr>
          <w:sz w:val="24"/>
          <w:szCs w:val="24"/>
        </w:rPr>
      </w:pPr>
      <w:r>
        <w:rPr>
          <w:sz w:val="24"/>
          <w:szCs w:val="24"/>
        </w:rPr>
        <w:t>Soal 2</w:t>
      </w:r>
    </w:p>
    <w:p w14:paraId="12AA8CB4" w14:textId="57CBF24E" w:rsidR="0046101D" w:rsidRDefault="0046101D" w:rsidP="0046101D">
      <w:pPr>
        <w:ind w:firstLine="0"/>
        <w:jc w:val="both"/>
        <w:rPr>
          <w:sz w:val="24"/>
          <w:szCs w:val="24"/>
        </w:rPr>
      </w:pPr>
      <w:r w:rsidRPr="0046101D">
        <w:rPr>
          <w:noProof/>
          <w:sz w:val="24"/>
          <w:szCs w:val="24"/>
        </w:rPr>
        <w:lastRenderedPageBreak/>
        <w:drawing>
          <wp:inline distT="0" distB="0" distL="0" distR="0" wp14:anchorId="73F24418" wp14:editId="487551B2">
            <wp:extent cx="8229600" cy="388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3886835"/>
                    </a:xfrm>
                    <a:prstGeom prst="rect">
                      <a:avLst/>
                    </a:prstGeom>
                  </pic:spPr>
                </pic:pic>
              </a:graphicData>
            </a:graphic>
          </wp:inline>
        </w:drawing>
      </w:r>
    </w:p>
    <w:p w14:paraId="461B6F9B" w14:textId="7951E35B" w:rsidR="0046101D" w:rsidRDefault="0046101D" w:rsidP="0046101D">
      <w:pPr>
        <w:ind w:firstLine="0"/>
        <w:jc w:val="both"/>
        <w:rPr>
          <w:sz w:val="24"/>
          <w:szCs w:val="24"/>
        </w:rPr>
      </w:pPr>
      <w:r w:rsidRPr="0046101D">
        <w:rPr>
          <w:noProof/>
          <w:sz w:val="24"/>
          <w:szCs w:val="24"/>
        </w:rPr>
        <w:drawing>
          <wp:inline distT="0" distB="0" distL="0" distR="0" wp14:anchorId="3C8A3E54" wp14:editId="6B8F7394">
            <wp:extent cx="8229600" cy="184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1849755"/>
                    </a:xfrm>
                    <a:prstGeom prst="rect">
                      <a:avLst/>
                    </a:prstGeom>
                  </pic:spPr>
                </pic:pic>
              </a:graphicData>
            </a:graphic>
          </wp:inline>
        </w:drawing>
      </w:r>
    </w:p>
    <w:p w14:paraId="558C1E28" w14:textId="2CDD48B2" w:rsidR="0046101D" w:rsidRDefault="0046101D" w:rsidP="0046101D">
      <w:pPr>
        <w:ind w:firstLine="0"/>
        <w:jc w:val="both"/>
        <w:rPr>
          <w:sz w:val="24"/>
          <w:szCs w:val="24"/>
        </w:rPr>
      </w:pPr>
      <w:r w:rsidRPr="0046101D">
        <w:rPr>
          <w:noProof/>
          <w:sz w:val="24"/>
          <w:szCs w:val="24"/>
        </w:rPr>
        <w:lastRenderedPageBreak/>
        <w:drawing>
          <wp:inline distT="0" distB="0" distL="0" distR="0" wp14:anchorId="1AB2C81D" wp14:editId="56660C6A">
            <wp:extent cx="8229600" cy="2582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2582545"/>
                    </a:xfrm>
                    <a:prstGeom prst="rect">
                      <a:avLst/>
                    </a:prstGeom>
                  </pic:spPr>
                </pic:pic>
              </a:graphicData>
            </a:graphic>
          </wp:inline>
        </w:drawing>
      </w:r>
    </w:p>
    <w:p w14:paraId="403AA48A" w14:textId="5A7BE66F" w:rsidR="001045B7" w:rsidRDefault="001045B7" w:rsidP="0046101D">
      <w:pPr>
        <w:ind w:firstLine="0"/>
        <w:jc w:val="both"/>
        <w:rPr>
          <w:sz w:val="24"/>
          <w:szCs w:val="24"/>
        </w:rPr>
      </w:pPr>
      <w:r w:rsidRPr="001045B7">
        <w:rPr>
          <w:sz w:val="24"/>
          <w:szCs w:val="24"/>
        </w:rPr>
        <w:drawing>
          <wp:inline distT="0" distB="0" distL="0" distR="0" wp14:anchorId="5E441301" wp14:editId="4E5DA666">
            <wp:extent cx="8229600" cy="261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2613025"/>
                    </a:xfrm>
                    <a:prstGeom prst="rect">
                      <a:avLst/>
                    </a:prstGeom>
                  </pic:spPr>
                </pic:pic>
              </a:graphicData>
            </a:graphic>
          </wp:inline>
        </w:drawing>
      </w:r>
    </w:p>
    <w:p w14:paraId="5AEF0EAC" w14:textId="09F13C9D" w:rsidR="0046101D" w:rsidRPr="0022663F" w:rsidRDefault="0046101D" w:rsidP="0046101D">
      <w:pPr>
        <w:ind w:firstLine="0"/>
        <w:jc w:val="both"/>
        <w:rPr>
          <w:sz w:val="24"/>
          <w:szCs w:val="24"/>
        </w:rPr>
      </w:pPr>
      <w:r w:rsidRPr="0046101D">
        <w:rPr>
          <w:noProof/>
          <w:sz w:val="24"/>
          <w:szCs w:val="24"/>
        </w:rPr>
        <w:lastRenderedPageBreak/>
        <w:drawing>
          <wp:inline distT="0" distB="0" distL="0" distR="0" wp14:anchorId="06AF0551" wp14:editId="70A9DEBE">
            <wp:extent cx="8229600" cy="5020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020310"/>
                    </a:xfrm>
                    <a:prstGeom prst="rect">
                      <a:avLst/>
                    </a:prstGeom>
                  </pic:spPr>
                </pic:pic>
              </a:graphicData>
            </a:graphic>
          </wp:inline>
        </w:drawing>
      </w:r>
    </w:p>
    <w:sectPr w:rsidR="0046101D" w:rsidRPr="0022663F" w:rsidSect="005A7D3C">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D7CA4" w14:textId="77777777" w:rsidR="001D6564" w:rsidRDefault="001D6564">
      <w:pPr>
        <w:spacing w:line="240" w:lineRule="auto"/>
      </w:pPr>
      <w:r>
        <w:separator/>
      </w:r>
    </w:p>
  </w:endnote>
  <w:endnote w:type="continuationSeparator" w:id="0">
    <w:p w14:paraId="39CC66EF" w14:textId="77777777" w:rsidR="001D6564" w:rsidRDefault="001D6564">
      <w:pPr>
        <w:spacing w:line="240" w:lineRule="auto"/>
      </w:pPr>
      <w:r>
        <w:continuationSeparator/>
      </w:r>
    </w:p>
  </w:endnote>
  <w:endnote w:type="continuationNotice" w:id="1">
    <w:p w14:paraId="1955925D" w14:textId="77777777" w:rsidR="001D6564" w:rsidRDefault="001D65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F4F7888" w14:textId="77777777" w:rsidTr="733B038C">
      <w:tc>
        <w:tcPr>
          <w:tcW w:w="3120" w:type="dxa"/>
        </w:tcPr>
        <w:p w14:paraId="522C6755" w14:textId="77777777" w:rsidR="733B038C" w:rsidRDefault="733B038C" w:rsidP="733B038C">
          <w:pPr>
            <w:pStyle w:val="Header"/>
            <w:ind w:left="-115"/>
          </w:pPr>
        </w:p>
      </w:tc>
      <w:tc>
        <w:tcPr>
          <w:tcW w:w="3120" w:type="dxa"/>
        </w:tcPr>
        <w:p w14:paraId="0C850039" w14:textId="77777777" w:rsidR="733B038C" w:rsidRDefault="733B038C" w:rsidP="733B038C">
          <w:pPr>
            <w:pStyle w:val="Header"/>
            <w:jc w:val="center"/>
          </w:pPr>
        </w:p>
      </w:tc>
      <w:tc>
        <w:tcPr>
          <w:tcW w:w="3120" w:type="dxa"/>
        </w:tcPr>
        <w:p w14:paraId="6566441A" w14:textId="77777777" w:rsidR="733B038C" w:rsidRDefault="733B038C" w:rsidP="733B038C">
          <w:pPr>
            <w:pStyle w:val="Header"/>
            <w:ind w:right="-115"/>
            <w:jc w:val="right"/>
          </w:pPr>
        </w:p>
      </w:tc>
    </w:tr>
  </w:tbl>
  <w:p w14:paraId="46CFC02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EB447A7" w14:textId="77777777" w:rsidTr="733B038C">
      <w:tc>
        <w:tcPr>
          <w:tcW w:w="3120" w:type="dxa"/>
        </w:tcPr>
        <w:p w14:paraId="1E59EC11" w14:textId="77777777" w:rsidR="733B038C" w:rsidRDefault="733B038C" w:rsidP="733B038C">
          <w:pPr>
            <w:pStyle w:val="Header"/>
            <w:ind w:left="-115"/>
          </w:pPr>
        </w:p>
      </w:tc>
      <w:tc>
        <w:tcPr>
          <w:tcW w:w="3120" w:type="dxa"/>
        </w:tcPr>
        <w:p w14:paraId="7AC2016B" w14:textId="77777777" w:rsidR="733B038C" w:rsidRDefault="733B038C" w:rsidP="733B038C">
          <w:pPr>
            <w:pStyle w:val="Header"/>
            <w:jc w:val="center"/>
          </w:pPr>
        </w:p>
      </w:tc>
      <w:tc>
        <w:tcPr>
          <w:tcW w:w="3120" w:type="dxa"/>
        </w:tcPr>
        <w:p w14:paraId="7FBD5D61" w14:textId="77777777" w:rsidR="733B038C" w:rsidRDefault="733B038C" w:rsidP="733B038C">
          <w:pPr>
            <w:pStyle w:val="Header"/>
            <w:ind w:right="-115"/>
            <w:jc w:val="right"/>
          </w:pPr>
        </w:p>
      </w:tc>
    </w:tr>
  </w:tbl>
  <w:p w14:paraId="052D9D6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25A8" w14:textId="77777777" w:rsidR="001D6564" w:rsidRDefault="001D6564">
      <w:pPr>
        <w:spacing w:line="240" w:lineRule="auto"/>
      </w:pPr>
      <w:r>
        <w:separator/>
      </w:r>
    </w:p>
  </w:footnote>
  <w:footnote w:type="continuationSeparator" w:id="0">
    <w:p w14:paraId="6FB6643B" w14:textId="77777777" w:rsidR="001D6564" w:rsidRDefault="001D6564">
      <w:pPr>
        <w:spacing w:line="240" w:lineRule="auto"/>
      </w:pPr>
      <w:r>
        <w:continuationSeparator/>
      </w:r>
    </w:p>
  </w:footnote>
  <w:footnote w:type="continuationNotice" w:id="1">
    <w:p w14:paraId="27189FCB" w14:textId="77777777" w:rsidR="001D6564" w:rsidRDefault="001D65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E252F" w14:textId="4CFCF76C" w:rsidR="00A2399E" w:rsidRDefault="00022DDF">
    <w:pPr>
      <w:pStyle w:val="Header"/>
    </w:pPr>
    <w:r>
      <w:rPr>
        <w:noProof/>
      </w:rPr>
      <w:drawing>
        <wp:inline distT="0" distB="0" distL="0" distR="0" wp14:anchorId="1FACB8B0" wp14:editId="4035F23B">
          <wp:extent cx="977900" cy="3845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77900" cy="38457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FD36" w14:textId="259F9443" w:rsidR="733B038C" w:rsidRDefault="00022DDF" w:rsidP="733B038C">
    <w:pPr>
      <w:pStyle w:val="Header"/>
    </w:pPr>
    <w:r>
      <w:rPr>
        <w:noProof/>
      </w:rPr>
      <w:drawing>
        <wp:inline distT="0" distB="0" distL="0" distR="0" wp14:anchorId="7607943F" wp14:editId="1BCF20C9">
          <wp:extent cx="977900" cy="3845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77900" cy="3845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0DA2531" w14:textId="77777777" w:rsidTr="00FD478C">
      <w:tc>
        <w:tcPr>
          <w:tcW w:w="3120" w:type="dxa"/>
        </w:tcPr>
        <w:p w14:paraId="5CD47238" w14:textId="21C46B92" w:rsidR="733B038C" w:rsidRPr="00FD478C" w:rsidRDefault="00A2399E" w:rsidP="00FD478C">
          <w:pPr>
            <w:pStyle w:val="Header"/>
          </w:pPr>
          <w:r>
            <w:rPr>
              <w:noProof/>
            </w:rPr>
            <w:drawing>
              <wp:inline distT="0" distB="0" distL="0" distR="0" wp14:anchorId="075F8547" wp14:editId="6A928ACC">
                <wp:extent cx="977900" cy="3845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77900" cy="384578"/>
                        </a:xfrm>
                        <a:prstGeom prst="rect">
                          <a:avLst/>
                        </a:prstGeom>
                      </pic:spPr>
                    </pic:pic>
                  </a:graphicData>
                </a:graphic>
              </wp:inline>
            </w:drawing>
          </w:r>
        </w:p>
      </w:tc>
      <w:tc>
        <w:tcPr>
          <w:tcW w:w="3120" w:type="dxa"/>
        </w:tcPr>
        <w:p w14:paraId="5D2EB020" w14:textId="77777777" w:rsidR="733B038C" w:rsidRDefault="733B038C" w:rsidP="733B038C">
          <w:pPr>
            <w:pStyle w:val="Header"/>
            <w:jc w:val="center"/>
          </w:pPr>
        </w:p>
      </w:tc>
      <w:tc>
        <w:tcPr>
          <w:tcW w:w="3120" w:type="dxa"/>
        </w:tcPr>
        <w:p w14:paraId="63279709" w14:textId="77777777" w:rsidR="733B038C" w:rsidRDefault="733B038C" w:rsidP="733B038C">
          <w:pPr>
            <w:pStyle w:val="Header"/>
            <w:ind w:right="-115"/>
            <w:jc w:val="right"/>
          </w:pPr>
        </w:p>
      </w:tc>
    </w:tr>
  </w:tbl>
  <w:p w14:paraId="4BD17203"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E"/>
    <w:rsid w:val="00022DDF"/>
    <w:rsid w:val="001045B7"/>
    <w:rsid w:val="0012585D"/>
    <w:rsid w:val="00184CD0"/>
    <w:rsid w:val="001D6564"/>
    <w:rsid w:val="0022663F"/>
    <w:rsid w:val="002C3BE4"/>
    <w:rsid w:val="002F7E04"/>
    <w:rsid w:val="00371BD9"/>
    <w:rsid w:val="0042207D"/>
    <w:rsid w:val="0046101D"/>
    <w:rsid w:val="004C683E"/>
    <w:rsid w:val="00500997"/>
    <w:rsid w:val="00530EF3"/>
    <w:rsid w:val="005936DA"/>
    <w:rsid w:val="005A7D3C"/>
    <w:rsid w:val="00604652"/>
    <w:rsid w:val="0064246F"/>
    <w:rsid w:val="006C101C"/>
    <w:rsid w:val="006F4709"/>
    <w:rsid w:val="00702B81"/>
    <w:rsid w:val="00727711"/>
    <w:rsid w:val="0074264E"/>
    <w:rsid w:val="00796468"/>
    <w:rsid w:val="007D4A2B"/>
    <w:rsid w:val="007E0875"/>
    <w:rsid w:val="007E2D6A"/>
    <w:rsid w:val="008078FA"/>
    <w:rsid w:val="00823731"/>
    <w:rsid w:val="00904DBE"/>
    <w:rsid w:val="00A2399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078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42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6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a\AppData\Local\Microsoft\Office\16.0\DTS\en-US%7bB5D24446-26BB-4E9C-A2A6-F189CFFCBFE9%7d\%7b17C91146-B225-4BC9-A3B9-3E6BFDE6F11A%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{17C91146-B225-4BC9-A3B9-3E6BFDE6F11A}tf03982351_win32</Template>
  <TotalTime>0</TotalTime>
  <Pages>8</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2024-10-17T12:31:00Z</dcterms:created>
  <dcterms:modified xsi:type="dcterms:W3CDTF">2024-10-17T13:56:00Z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